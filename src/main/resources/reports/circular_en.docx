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1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927"/>
        <w:gridCol w:w="709"/>
        <w:gridCol w:w="34"/>
        <w:gridCol w:w="249"/>
        <w:gridCol w:w="1843"/>
        <w:gridCol w:w="1843"/>
        <w:gridCol w:w="850"/>
        <w:gridCol w:w="2553"/>
      </w:tblGrid>
      <w:tr w:rsidR="00202ACA" w:rsidTr="00722BE4">
        <w:trPr>
          <w:trHeight w:val="987"/>
        </w:trPr>
        <w:tc>
          <w:tcPr>
            <w:tcW w:w="1483" w:type="dxa"/>
            <w:tcBorders>
              <w:bottom w:val="single" w:sz="12" w:space="0" w:color="auto"/>
            </w:tcBorders>
          </w:tcPr>
          <w:p w:rsidR="00202ACA" w:rsidRDefault="00165C7F" w:rsidP="00202ACA">
            <w:pPr>
              <w:spacing w:after="12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800100" cy="800100"/>
                  <wp:effectExtent l="19050" t="0" r="0" b="0"/>
                  <wp:docPr id="2" name="Рисунок 1" descr="X:\Шаблоны\rs_logo_en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:\Шаблоны\rs_logo_en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8" w:type="dxa"/>
            <w:gridSpan w:val="8"/>
            <w:tcBorders>
              <w:bottom w:val="single" w:sz="12" w:space="0" w:color="auto"/>
            </w:tcBorders>
          </w:tcPr>
          <w:p w:rsidR="00202ACA" w:rsidRDefault="004228F0">
            <w:r>
              <w:rPr>
                <w:noProof/>
                <w:lang w:val="en-US"/>
              </w:rPr>
              <w:drawing>
                <wp:inline distT="0" distB="0" distL="0" distR="0">
                  <wp:extent cx="3048000" cy="249666"/>
                  <wp:effectExtent l="19050" t="0" r="0" b="0"/>
                  <wp:docPr id="4" name="Рисунок 2" descr="C:\Users\Igor\Pictures\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gor\Pictures\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9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2ACA" w:rsidRPr="00202ACA" w:rsidRDefault="002253CE" w:rsidP="00DD50E6">
            <w:pPr>
              <w:ind w:right="-14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DD50E6">
              <w:rPr>
                <w:rFonts w:ascii="Arial" w:hAnsi="Arial" w:cs="Arial"/>
                <w:sz w:val="18"/>
                <w:lang w:val="en-US"/>
              </w:rPr>
              <w:t>HEAD OFFICE</w:t>
            </w:r>
          </w:p>
        </w:tc>
      </w:tr>
      <w:tr w:rsidR="00202ACA" w:rsidTr="00722BE4">
        <w:trPr>
          <w:trHeight w:val="325"/>
        </w:trPr>
        <w:tc>
          <w:tcPr>
            <w:tcW w:w="3402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2ACA" w:rsidRPr="00DD50E6" w:rsidRDefault="00DD50E6" w:rsidP="00BA74E6">
            <w:pPr>
              <w:spacing w:before="6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CIRCULAR LETTER</w:t>
            </w:r>
          </w:p>
        </w:tc>
        <w:tc>
          <w:tcPr>
            <w:tcW w:w="368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2ACA" w:rsidRPr="00DB6F11" w:rsidRDefault="00E54F5D" w:rsidP="00E54F5D">
            <w:pPr>
              <w:spacing w:before="60" w:after="4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 xml:space="preserve">No. </w:t>
            </w:r>
            <w:r w:rsidRPr="00170C35">
              <w:rPr>
                <w:rFonts w:ascii="Arial" w:hAnsi="Arial" w:cs="Arial"/>
                <w:b/>
                <w:sz w:val="24"/>
                <w:lang w:val="en-US"/>
              </w:rPr>
              <w:t>number</w:t>
            </w:r>
          </w:p>
        </w:tc>
        <w:tc>
          <w:tcPr>
            <w:tcW w:w="340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2ACA" w:rsidRPr="00DB6F11" w:rsidRDefault="00DD50E6" w:rsidP="00E54F5D">
            <w:pPr>
              <w:spacing w:before="60" w:after="4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dated</w:t>
            </w:r>
            <w:r w:rsidR="002253CE">
              <w:rPr>
                <w:rFonts w:ascii="Arial" w:hAnsi="Arial" w:cs="Arial"/>
              </w:rPr>
              <w:t xml:space="preserve"> </w:t>
            </w:r>
            <w:proofErr w:type="spellStart"/>
            <w:r w:rsidR="006852C3">
              <w:rPr>
                <w:rFonts w:ascii="Arial" w:hAnsi="Arial" w:cs="Arial"/>
                <w:lang w:val="en-US"/>
              </w:rPr>
              <w:t>signingDate</w:t>
            </w:r>
            <w:proofErr w:type="spellEnd"/>
          </w:p>
        </w:tc>
      </w:tr>
      <w:tr w:rsidR="00D51689" w:rsidTr="00D51689">
        <w:trPr>
          <w:trHeight w:val="797"/>
        </w:trPr>
        <w:tc>
          <w:tcPr>
            <w:tcW w:w="10491" w:type="dxa"/>
            <w:gridSpan w:val="9"/>
            <w:tcBorders>
              <w:bottom w:val="single" w:sz="2" w:space="0" w:color="auto"/>
            </w:tcBorders>
            <w:vAlign w:val="bottom"/>
          </w:tcPr>
          <w:p w:rsidR="00D51689" w:rsidRPr="00E54F5D" w:rsidRDefault="00D51689" w:rsidP="00DD50E6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54F5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Re</w:t>
            </w:r>
            <w:r w:rsidRPr="00E54F5D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  <w:p w:rsidR="00D51689" w:rsidRPr="00E54F5D" w:rsidRDefault="00D51689" w:rsidP="006060C3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referred</w:t>
            </w:r>
          </w:p>
        </w:tc>
      </w:tr>
      <w:tr w:rsidR="00202ACA" w:rsidTr="00D51689">
        <w:trPr>
          <w:trHeight w:val="163"/>
        </w:trPr>
        <w:tc>
          <w:tcPr>
            <w:tcW w:w="10491" w:type="dxa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:rsidR="00202ACA" w:rsidRPr="00E54F5D" w:rsidRDefault="00DD50E6" w:rsidP="00DD50E6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54F5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Item of </w:t>
            </w:r>
            <w:r w:rsidR="00E54F5D" w:rsidRPr="00E54F5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technical </w:t>
            </w:r>
            <w:r w:rsidRPr="00E54F5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supervision</w:t>
            </w:r>
            <w:r w:rsidR="00202ACA" w:rsidRPr="00E54F5D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</w:p>
        </w:tc>
      </w:tr>
      <w:tr w:rsidR="00202ACA" w:rsidTr="00D51689">
        <w:trPr>
          <w:trHeight w:val="487"/>
        </w:trPr>
        <w:tc>
          <w:tcPr>
            <w:tcW w:w="10491" w:type="dxa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:rsidR="00202ACA" w:rsidRPr="009D08CA" w:rsidRDefault="00E54F5D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observable</w:t>
            </w:r>
          </w:p>
        </w:tc>
      </w:tr>
      <w:tr w:rsidR="00E54F5D" w:rsidTr="00E54F5D">
        <w:trPr>
          <w:trHeight w:val="354"/>
        </w:trPr>
        <w:tc>
          <w:tcPr>
            <w:tcW w:w="3153" w:type="dxa"/>
            <w:gridSpan w:val="4"/>
            <w:tcBorders>
              <w:bottom w:val="single" w:sz="2" w:space="0" w:color="auto"/>
            </w:tcBorders>
          </w:tcPr>
          <w:p w:rsidR="00E54F5D" w:rsidRDefault="00E54F5D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7338" w:type="dxa"/>
            <w:gridSpan w:val="5"/>
            <w:tcBorders>
              <w:bottom w:val="single" w:sz="2" w:space="0" w:color="auto"/>
            </w:tcBorders>
          </w:tcPr>
          <w:p w:rsidR="00E54F5D" w:rsidRDefault="00C51191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shorttext"/>
                <w:lang w:val="en"/>
              </w:rPr>
              <w:t>commissioning</w:t>
            </w:r>
          </w:p>
        </w:tc>
      </w:tr>
      <w:tr w:rsidR="00E54F5D" w:rsidTr="00E54F5D">
        <w:trPr>
          <w:trHeight w:val="288"/>
        </w:trPr>
        <w:tc>
          <w:tcPr>
            <w:tcW w:w="3153" w:type="dxa"/>
            <w:gridSpan w:val="4"/>
            <w:tcBorders>
              <w:bottom w:val="single" w:sz="2" w:space="0" w:color="auto"/>
            </w:tcBorders>
          </w:tcPr>
          <w:p w:rsidR="00E54F5D" w:rsidRDefault="00E54F5D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Valid: till</w:t>
            </w:r>
          </w:p>
        </w:tc>
        <w:tc>
          <w:tcPr>
            <w:tcW w:w="7338" w:type="dxa"/>
            <w:gridSpan w:val="5"/>
            <w:tcBorders>
              <w:bottom w:val="single" w:sz="2" w:space="0" w:color="auto"/>
            </w:tcBorders>
          </w:tcPr>
          <w:p w:rsidR="00E54F5D" w:rsidRDefault="00E54F5D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66F0">
              <w:rPr>
                <w:rFonts w:ascii="Arial" w:hAnsi="Arial" w:cs="Arial"/>
                <w:sz w:val="20"/>
                <w:szCs w:val="20"/>
                <w:lang w:val="en-US"/>
              </w:rPr>
              <w:t>validTo</w:t>
            </w:r>
            <w:proofErr w:type="spellEnd"/>
          </w:p>
        </w:tc>
      </w:tr>
      <w:tr w:rsidR="00E54F5D" w:rsidTr="00E54F5D">
        <w:trPr>
          <w:trHeight w:val="266"/>
        </w:trPr>
        <w:tc>
          <w:tcPr>
            <w:tcW w:w="3153" w:type="dxa"/>
            <w:gridSpan w:val="4"/>
            <w:tcBorders>
              <w:bottom w:val="single" w:sz="2" w:space="0" w:color="auto"/>
            </w:tcBorders>
          </w:tcPr>
          <w:p w:rsidR="00E54F5D" w:rsidRDefault="00E54F5D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Validity period extended till</w:t>
            </w:r>
          </w:p>
        </w:tc>
        <w:tc>
          <w:tcPr>
            <w:tcW w:w="7338" w:type="dxa"/>
            <w:gridSpan w:val="5"/>
            <w:tcBorders>
              <w:bottom w:val="single" w:sz="2" w:space="0" w:color="auto"/>
            </w:tcBorders>
          </w:tcPr>
          <w:p w:rsidR="00E54F5D" w:rsidRDefault="00E54F5D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66F0">
              <w:rPr>
                <w:rFonts w:ascii="Arial" w:hAnsi="Arial" w:cs="Arial"/>
                <w:sz w:val="20"/>
                <w:szCs w:val="20"/>
                <w:lang w:val="en-US"/>
              </w:rPr>
              <w:t>validExtendedUntil</w:t>
            </w:r>
            <w:proofErr w:type="spellEnd"/>
          </w:p>
        </w:tc>
      </w:tr>
      <w:tr w:rsidR="00E54F5D" w:rsidRPr="00D51689" w:rsidTr="00D42774">
        <w:tc>
          <w:tcPr>
            <w:tcW w:w="7938" w:type="dxa"/>
            <w:gridSpan w:val="8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54F5D" w:rsidRPr="009D08CA" w:rsidRDefault="00E54F5D" w:rsidP="00E54F5D">
            <w:pPr>
              <w:spacing w:before="40" w:after="40"/>
              <w:ind w:right="-108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08CA">
              <w:rPr>
                <w:rFonts w:ascii="Arial" w:hAnsi="Arial" w:cs="Arial"/>
                <w:sz w:val="20"/>
                <w:szCs w:val="20"/>
                <w:lang w:val="en-US"/>
              </w:rPr>
              <w:t xml:space="preserve">Cancels /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9D08CA">
              <w:rPr>
                <w:rFonts w:ascii="Arial" w:hAnsi="Arial" w:cs="Arial"/>
                <w:sz w:val="20"/>
                <w:szCs w:val="20"/>
                <w:lang w:val="en-US"/>
              </w:rPr>
              <w:t xml:space="preserve">mends /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Supplements</w:t>
            </w:r>
            <w:r w:rsidRPr="009D08CA">
              <w:rPr>
                <w:rFonts w:ascii="Arial" w:hAnsi="Arial" w:cs="Arial"/>
                <w:sz w:val="20"/>
                <w:szCs w:val="20"/>
                <w:lang w:val="en-US"/>
              </w:rPr>
              <w:t xml:space="preserve"> circular letter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links</w:t>
            </w:r>
          </w:p>
        </w:tc>
        <w:tc>
          <w:tcPr>
            <w:tcW w:w="255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54F5D" w:rsidRPr="00E54F5D" w:rsidRDefault="00E54F5D" w:rsidP="00ED0A01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929F6" w:rsidRPr="00D51689" w:rsidTr="00F42025">
        <w:tc>
          <w:tcPr>
            <w:tcW w:w="10491" w:type="dxa"/>
            <w:gridSpan w:val="9"/>
            <w:tcBorders>
              <w:top w:val="single" w:sz="2" w:space="0" w:color="auto"/>
            </w:tcBorders>
          </w:tcPr>
          <w:p w:rsidR="00E929F6" w:rsidRPr="00E54F5D" w:rsidRDefault="00E929F6" w:rsidP="002253CE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756C9" w:rsidTr="00722BE4">
        <w:tc>
          <w:tcPr>
            <w:tcW w:w="3119" w:type="dxa"/>
            <w:gridSpan w:val="3"/>
            <w:tcBorders>
              <w:bottom w:val="single" w:sz="2" w:space="0" w:color="auto"/>
            </w:tcBorders>
          </w:tcPr>
          <w:p w:rsidR="00E756C9" w:rsidRPr="00E54F5D" w:rsidRDefault="00DD50E6" w:rsidP="00DD50E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54F5D">
              <w:rPr>
                <w:rFonts w:ascii="Arial" w:hAnsi="Arial" w:cs="Arial"/>
                <w:sz w:val="20"/>
                <w:szCs w:val="20"/>
                <w:lang w:val="en-US"/>
              </w:rPr>
              <w:t>Number of pages</w:t>
            </w:r>
            <w:r w:rsidR="00E756C9" w:rsidRPr="00E54F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72" w:type="dxa"/>
            <w:gridSpan w:val="6"/>
            <w:tcBorders>
              <w:bottom w:val="single" w:sz="2" w:space="0" w:color="auto"/>
            </w:tcBorders>
          </w:tcPr>
          <w:p w:rsidR="00E756C9" w:rsidRPr="009D08CA" w:rsidRDefault="00B662F6" w:rsidP="00244DA5">
            <w:pPr>
              <w:pStyle w:val="a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>NumPages</w:instrText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756C9" w:rsidTr="00722BE4">
        <w:tc>
          <w:tcPr>
            <w:tcW w:w="3119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E756C9" w:rsidRPr="00E54F5D" w:rsidRDefault="00DD50E6" w:rsidP="00DD50E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54F5D">
              <w:rPr>
                <w:rFonts w:ascii="Arial" w:hAnsi="Arial" w:cs="Arial"/>
                <w:sz w:val="20"/>
                <w:szCs w:val="20"/>
                <w:lang w:val="en-US"/>
              </w:rPr>
              <w:t>Appendices</w:t>
            </w:r>
            <w:r w:rsidR="00E756C9" w:rsidRPr="00E54F5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72" w:type="dxa"/>
            <w:gridSpan w:val="6"/>
            <w:tcBorders>
              <w:top w:val="single" w:sz="2" w:space="0" w:color="auto"/>
              <w:bottom w:val="single" w:sz="2" w:space="0" w:color="auto"/>
            </w:tcBorders>
          </w:tcPr>
          <w:p w:rsidR="00E756C9" w:rsidRPr="009D08CA" w:rsidRDefault="00C5611C" w:rsidP="002253C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appendix</w:t>
            </w:r>
          </w:p>
        </w:tc>
      </w:tr>
      <w:tr w:rsidR="009D08CA" w:rsidRPr="004C5493" w:rsidTr="00873AC0">
        <w:trPr>
          <w:trHeight w:val="590"/>
        </w:trPr>
        <w:tc>
          <w:tcPr>
            <w:tcW w:w="5245" w:type="dxa"/>
            <w:gridSpan w:val="6"/>
            <w:tcBorders>
              <w:bottom w:val="single" w:sz="2" w:space="0" w:color="auto"/>
            </w:tcBorders>
            <w:vAlign w:val="bottom"/>
          </w:tcPr>
          <w:p w:rsidR="009D08CA" w:rsidRPr="009D08CA" w:rsidRDefault="005D205A" w:rsidP="0064226A">
            <w:pPr>
              <w:tabs>
                <w:tab w:val="left" w:pos="5637"/>
              </w:tabs>
              <w:spacing w:before="40" w:after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signingRank</w:t>
            </w:r>
          </w:p>
        </w:tc>
        <w:tc>
          <w:tcPr>
            <w:tcW w:w="5246" w:type="dxa"/>
            <w:gridSpan w:val="3"/>
            <w:tcBorders>
              <w:bottom w:val="single" w:sz="2" w:space="0" w:color="auto"/>
            </w:tcBorders>
            <w:vAlign w:val="bottom"/>
          </w:tcPr>
          <w:p w:rsidR="009D08CA" w:rsidRPr="009D08CA" w:rsidRDefault="008C03C2" w:rsidP="009D08CA">
            <w:pPr>
              <w:tabs>
                <w:tab w:val="left" w:pos="5637"/>
              </w:tabs>
              <w:spacing w:before="40" w:after="4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03C2">
              <w:rPr>
                <w:rFonts w:ascii="Arial" w:hAnsi="Arial" w:cs="Arial"/>
                <w:sz w:val="20"/>
                <w:szCs w:val="20"/>
                <w:lang w:val="en-US"/>
              </w:rPr>
              <w:t>signingName</w:t>
            </w:r>
          </w:p>
        </w:tc>
      </w:tr>
      <w:tr w:rsidR="00F42025" w:rsidRPr="004C5493" w:rsidTr="009D08CA">
        <w:tc>
          <w:tcPr>
            <w:tcW w:w="10491" w:type="dxa"/>
            <w:gridSpan w:val="9"/>
            <w:tcBorders>
              <w:top w:val="single" w:sz="2" w:space="0" w:color="auto"/>
            </w:tcBorders>
          </w:tcPr>
          <w:p w:rsidR="00F42025" w:rsidRPr="009D08CA" w:rsidRDefault="00F42025" w:rsidP="002253CE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756C9" w:rsidRPr="00165C7F" w:rsidTr="008C3F20"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9D08CA" w:rsidRPr="00170C35" w:rsidRDefault="002A2C28" w:rsidP="002A2C28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0C35">
              <w:rPr>
                <w:rFonts w:ascii="Arial" w:hAnsi="Arial" w:cs="Arial"/>
                <w:sz w:val="20"/>
                <w:szCs w:val="20"/>
                <w:lang w:val="en-US"/>
              </w:rPr>
              <w:t>Amends</w:t>
            </w:r>
          </w:p>
        </w:tc>
        <w:tc>
          <w:tcPr>
            <w:tcW w:w="8081" w:type="dxa"/>
            <w:gridSpan w:val="7"/>
            <w:tcBorders>
              <w:bottom w:val="single" w:sz="4" w:space="0" w:color="auto"/>
            </w:tcBorders>
          </w:tcPr>
          <w:p w:rsidR="00E756C9" w:rsidRPr="009D08CA" w:rsidRDefault="000B372B" w:rsidP="00233CF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documentsToChange</w:t>
            </w:r>
            <w:proofErr w:type="spellEnd"/>
          </w:p>
        </w:tc>
      </w:tr>
      <w:tr w:rsidR="00EF5EEB" w:rsidRPr="00165C7F" w:rsidTr="00197B49">
        <w:tc>
          <w:tcPr>
            <w:tcW w:w="10491" w:type="dxa"/>
            <w:gridSpan w:val="9"/>
            <w:tcBorders>
              <w:top w:val="single" w:sz="4" w:space="0" w:color="auto"/>
              <w:bottom w:val="single" w:sz="2" w:space="0" w:color="auto"/>
            </w:tcBorders>
          </w:tcPr>
          <w:p w:rsidR="00EF5EEB" w:rsidRPr="009D08CA" w:rsidRDefault="006060C3" w:rsidP="00233CF6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content</w:t>
            </w:r>
          </w:p>
        </w:tc>
      </w:tr>
      <w:tr w:rsidR="00C86B7C" w:rsidRPr="00D51689" w:rsidTr="00197B49">
        <w:trPr>
          <w:trHeight w:val="323"/>
        </w:trPr>
        <w:tc>
          <w:tcPr>
            <w:tcW w:w="10491" w:type="dxa"/>
            <w:gridSpan w:val="9"/>
            <w:tcBorders>
              <w:top w:val="single" w:sz="2" w:space="0" w:color="auto"/>
            </w:tcBorders>
          </w:tcPr>
          <w:p w:rsidR="00C86B7C" w:rsidRPr="009D08CA" w:rsidRDefault="008C3F20" w:rsidP="00197B49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0C35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It is necessary to do the following:</w:t>
            </w:r>
          </w:p>
        </w:tc>
      </w:tr>
      <w:tr w:rsidR="00197B49" w:rsidRPr="00165C7F" w:rsidTr="00197B49">
        <w:trPr>
          <w:trHeight w:val="322"/>
        </w:trPr>
        <w:tc>
          <w:tcPr>
            <w:tcW w:w="10491" w:type="dxa"/>
            <w:gridSpan w:val="9"/>
            <w:tcBorders>
              <w:bottom w:val="single" w:sz="2" w:space="0" w:color="auto"/>
            </w:tcBorders>
          </w:tcPr>
          <w:p w:rsidR="00197B49" w:rsidRPr="00170C35" w:rsidRDefault="00197B49" w:rsidP="00DB6F11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actions</w:t>
            </w:r>
          </w:p>
        </w:tc>
      </w:tr>
    </w:tbl>
    <w:p w:rsidR="00017133" w:rsidRDefault="0001713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10491" w:type="dxa"/>
        <w:tblInd w:w="-885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1776"/>
        <w:gridCol w:w="3686"/>
        <w:gridCol w:w="3402"/>
        <w:gridCol w:w="143"/>
      </w:tblGrid>
      <w:tr w:rsidR="00017133" w:rsidTr="005C6084">
        <w:trPr>
          <w:trHeight w:val="987"/>
        </w:trPr>
        <w:tc>
          <w:tcPr>
            <w:tcW w:w="1484" w:type="dxa"/>
          </w:tcPr>
          <w:p w:rsidR="00017133" w:rsidRDefault="00017133" w:rsidP="007D7392">
            <w:pPr>
              <w:spacing w:after="120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019DE03" wp14:editId="5B671146">
                  <wp:extent cx="800100" cy="800100"/>
                  <wp:effectExtent l="19050" t="0" r="0" b="0"/>
                  <wp:docPr id="1" name="Рисунок 1" descr="X:\Шаблоны\rs_logo_en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X:\Шаблоны\rs_logo_en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7" w:type="dxa"/>
            <w:gridSpan w:val="4"/>
          </w:tcPr>
          <w:p w:rsidR="00017133" w:rsidRDefault="00017133" w:rsidP="007D7392">
            <w:r>
              <w:rPr>
                <w:noProof/>
                <w:lang w:val="en-US"/>
              </w:rPr>
              <w:drawing>
                <wp:inline distT="0" distB="0" distL="0" distR="0" wp14:anchorId="1C0E91C2" wp14:editId="75FA8575">
                  <wp:extent cx="3048000" cy="249666"/>
                  <wp:effectExtent l="19050" t="0" r="0" b="0"/>
                  <wp:docPr id="3" name="Рисунок 2" descr="C:\Users\Igor\Pictures\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gor\Pictures\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49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133" w:rsidRPr="00202ACA" w:rsidRDefault="00017133" w:rsidP="007D7392">
            <w:pPr>
              <w:ind w:right="-14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HEAD OFFICE</w:t>
            </w:r>
          </w:p>
        </w:tc>
      </w:tr>
      <w:tr w:rsidR="00017133" w:rsidTr="005C6084">
        <w:trPr>
          <w:gridAfter w:val="1"/>
          <w:wAfter w:w="143" w:type="dxa"/>
          <w:trHeight w:val="325"/>
        </w:trPr>
        <w:tc>
          <w:tcPr>
            <w:tcW w:w="3260" w:type="dxa"/>
            <w:gridSpan w:val="2"/>
            <w:vAlign w:val="center"/>
          </w:tcPr>
          <w:p w:rsidR="00017133" w:rsidRPr="00DD50E6" w:rsidRDefault="00017133" w:rsidP="007D7392">
            <w:pPr>
              <w:spacing w:before="6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CIRCULAR LETTER</w:t>
            </w:r>
            <w:r w:rsidR="00A04202">
              <w:rPr>
                <w:rFonts w:ascii="Arial" w:hAnsi="Arial" w:cs="Arial"/>
                <w:b/>
                <w:sz w:val="24"/>
                <w:lang w:val="en-US"/>
              </w:rPr>
              <w:t xml:space="preserve"> APPENDIX</w:t>
            </w:r>
          </w:p>
        </w:tc>
        <w:tc>
          <w:tcPr>
            <w:tcW w:w="3686" w:type="dxa"/>
            <w:vAlign w:val="center"/>
          </w:tcPr>
          <w:p w:rsidR="00017133" w:rsidRPr="00DB6F11" w:rsidRDefault="006060C3" w:rsidP="007D7392">
            <w:pPr>
              <w:spacing w:before="60" w:after="4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>number</w:t>
            </w:r>
          </w:p>
        </w:tc>
        <w:tc>
          <w:tcPr>
            <w:tcW w:w="3402" w:type="dxa"/>
            <w:vAlign w:val="center"/>
          </w:tcPr>
          <w:p w:rsidR="00017133" w:rsidRPr="00DB6F11" w:rsidRDefault="00017133" w:rsidP="006852C3">
            <w:pPr>
              <w:spacing w:before="60" w:after="40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dated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852C3">
              <w:rPr>
                <w:rFonts w:ascii="Arial" w:hAnsi="Arial" w:cs="Arial"/>
                <w:lang w:val="en-US"/>
              </w:rPr>
              <w:t>signingDate</w:t>
            </w:r>
            <w:proofErr w:type="spellEnd"/>
          </w:p>
        </w:tc>
      </w:tr>
      <w:tr w:rsidR="00017133" w:rsidTr="005C6084">
        <w:trPr>
          <w:trHeight w:val="203"/>
        </w:trPr>
        <w:tc>
          <w:tcPr>
            <w:tcW w:w="10491" w:type="dxa"/>
            <w:gridSpan w:val="5"/>
          </w:tcPr>
          <w:p w:rsidR="00017133" w:rsidRPr="009D08CA" w:rsidRDefault="00025009" w:rsidP="007D7392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modifyDetails</w:t>
            </w:r>
            <w:proofErr w:type="spellEnd"/>
          </w:p>
        </w:tc>
      </w:tr>
    </w:tbl>
    <w:p w:rsidR="000C76A1" w:rsidRPr="00D56F73" w:rsidRDefault="000C76A1" w:rsidP="00D51689">
      <w:pPr>
        <w:spacing w:after="0"/>
        <w:ind w:left="-851"/>
        <w:contextualSpacing/>
        <w:rPr>
          <w:lang w:val="en-US"/>
        </w:rPr>
      </w:pPr>
      <w:bookmarkStart w:id="0" w:name="_GoBack"/>
      <w:bookmarkEnd w:id="0"/>
    </w:p>
    <w:sectPr w:rsidR="000C76A1" w:rsidRPr="00D56F73" w:rsidSect="00C86B7C">
      <w:footerReference w:type="default" r:id="rId10"/>
      <w:pgSz w:w="11906" w:h="16838"/>
      <w:pgMar w:top="709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B6E" w:rsidRDefault="00323B6E" w:rsidP="00C86B7C">
      <w:pPr>
        <w:spacing w:after="0" w:line="240" w:lineRule="auto"/>
      </w:pPr>
      <w:r>
        <w:separator/>
      </w:r>
    </w:p>
  </w:endnote>
  <w:endnote w:type="continuationSeparator" w:id="0">
    <w:p w:rsidR="00323B6E" w:rsidRDefault="00323B6E" w:rsidP="00C8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Lucida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3118"/>
      <w:gridCol w:w="3237"/>
      <w:gridCol w:w="2291"/>
    </w:tblGrid>
    <w:tr w:rsidR="009D08CA" w:rsidRPr="005E7E05" w:rsidTr="00170C35">
      <w:trPr>
        <w:trHeight w:val="470"/>
      </w:trPr>
      <w:tc>
        <w:tcPr>
          <w:tcW w:w="1844" w:type="dxa"/>
        </w:tcPr>
        <w:p w:rsidR="009D08CA" w:rsidRPr="009D08CA" w:rsidRDefault="009D08CA" w:rsidP="009D08CA">
          <w:pPr>
            <w:pStyle w:val="a9"/>
            <w:spacing w:before="40" w:after="40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r w:rsidRPr="009D08CA"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  <w:t>Person in charge:</w:t>
          </w:r>
        </w:p>
      </w:tc>
      <w:tc>
        <w:tcPr>
          <w:tcW w:w="3118" w:type="dxa"/>
        </w:tcPr>
        <w:p w:rsidR="009D08CA" w:rsidRPr="009D08CA" w:rsidRDefault="009F4456" w:rsidP="009D08CA">
          <w:pPr>
            <w:pStyle w:val="a9"/>
            <w:spacing w:before="40" w:after="40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proofErr w:type="spellStart"/>
          <w:r w:rsidRPr="009F4456"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  <w:t>authorName</w:t>
          </w:r>
          <w:proofErr w:type="spellEnd"/>
        </w:p>
      </w:tc>
      <w:tc>
        <w:tcPr>
          <w:tcW w:w="3237" w:type="dxa"/>
        </w:tcPr>
        <w:p w:rsidR="009D08CA" w:rsidRPr="009D08CA" w:rsidRDefault="006060C3" w:rsidP="006060C3">
          <w:pPr>
            <w:pStyle w:val="a9"/>
            <w:spacing w:before="40" w:after="40"/>
            <w:jc w:val="center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  <w:t>authorDC</w:t>
          </w:r>
          <w:proofErr w:type="spellEnd"/>
        </w:p>
      </w:tc>
      <w:tc>
        <w:tcPr>
          <w:tcW w:w="2291" w:type="dxa"/>
        </w:tcPr>
        <w:p w:rsidR="009D08CA" w:rsidRPr="009D08CA" w:rsidRDefault="006060C3" w:rsidP="006060C3">
          <w:pPr>
            <w:pStyle w:val="a9"/>
            <w:spacing w:before="40" w:after="40"/>
            <w:jc w:val="right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  <w:t>authorPhone</w:t>
          </w:r>
          <w:proofErr w:type="spellEnd"/>
        </w:p>
      </w:tc>
    </w:tr>
  </w:tbl>
  <w:p w:rsidR="009D08CA" w:rsidRPr="005E7E05" w:rsidRDefault="009D08CA" w:rsidP="009D08CA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B6E" w:rsidRDefault="00323B6E" w:rsidP="00C86B7C">
      <w:pPr>
        <w:spacing w:after="0" w:line="240" w:lineRule="auto"/>
      </w:pPr>
      <w:r>
        <w:separator/>
      </w:r>
    </w:p>
  </w:footnote>
  <w:footnote w:type="continuationSeparator" w:id="0">
    <w:p w:rsidR="00323B6E" w:rsidRDefault="00323B6E" w:rsidP="00C86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77CB3"/>
    <w:multiLevelType w:val="hybridMultilevel"/>
    <w:tmpl w:val="61684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C468F"/>
    <w:multiLevelType w:val="hybridMultilevel"/>
    <w:tmpl w:val="6234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28"/>
    <w:rsid w:val="00005B5B"/>
    <w:rsid w:val="00017133"/>
    <w:rsid w:val="00024B86"/>
    <w:rsid w:val="00025009"/>
    <w:rsid w:val="000338B3"/>
    <w:rsid w:val="00054030"/>
    <w:rsid w:val="00054E37"/>
    <w:rsid w:val="00067978"/>
    <w:rsid w:val="00073628"/>
    <w:rsid w:val="000813FC"/>
    <w:rsid w:val="00094A9E"/>
    <w:rsid w:val="000A2CE4"/>
    <w:rsid w:val="000A709D"/>
    <w:rsid w:val="000B130D"/>
    <w:rsid w:val="000B372B"/>
    <w:rsid w:val="000C76A1"/>
    <w:rsid w:val="000E4F80"/>
    <w:rsid w:val="000F2562"/>
    <w:rsid w:val="000F4C01"/>
    <w:rsid w:val="000F6CD1"/>
    <w:rsid w:val="00110385"/>
    <w:rsid w:val="00144E6E"/>
    <w:rsid w:val="00157D3A"/>
    <w:rsid w:val="001608F8"/>
    <w:rsid w:val="00162318"/>
    <w:rsid w:val="00165C7F"/>
    <w:rsid w:val="00170C35"/>
    <w:rsid w:val="00172800"/>
    <w:rsid w:val="00194A91"/>
    <w:rsid w:val="00197B49"/>
    <w:rsid w:val="001B5F42"/>
    <w:rsid w:val="001D2C7A"/>
    <w:rsid w:val="001D6ACF"/>
    <w:rsid w:val="001E7CA8"/>
    <w:rsid w:val="00202ACA"/>
    <w:rsid w:val="002036A4"/>
    <w:rsid w:val="00206BB6"/>
    <w:rsid w:val="002148EA"/>
    <w:rsid w:val="00215C4C"/>
    <w:rsid w:val="00217385"/>
    <w:rsid w:val="00217AC7"/>
    <w:rsid w:val="002253CE"/>
    <w:rsid w:val="00233CF6"/>
    <w:rsid w:val="002347D7"/>
    <w:rsid w:val="00242E5D"/>
    <w:rsid w:val="00244DA5"/>
    <w:rsid w:val="00250F7C"/>
    <w:rsid w:val="00251430"/>
    <w:rsid w:val="00281BD0"/>
    <w:rsid w:val="00282120"/>
    <w:rsid w:val="00285FAC"/>
    <w:rsid w:val="00293166"/>
    <w:rsid w:val="00296234"/>
    <w:rsid w:val="002A2C28"/>
    <w:rsid w:val="002A5183"/>
    <w:rsid w:val="002C23EB"/>
    <w:rsid w:val="002C45AA"/>
    <w:rsid w:val="002D15A0"/>
    <w:rsid w:val="002E0BD8"/>
    <w:rsid w:val="002F5B8E"/>
    <w:rsid w:val="00323B6E"/>
    <w:rsid w:val="00336A77"/>
    <w:rsid w:val="00357860"/>
    <w:rsid w:val="00370A80"/>
    <w:rsid w:val="00373836"/>
    <w:rsid w:val="00376EA7"/>
    <w:rsid w:val="0038244E"/>
    <w:rsid w:val="00383EEA"/>
    <w:rsid w:val="00384BE2"/>
    <w:rsid w:val="003C1394"/>
    <w:rsid w:val="003F02D1"/>
    <w:rsid w:val="003F735D"/>
    <w:rsid w:val="00402A0E"/>
    <w:rsid w:val="004044F4"/>
    <w:rsid w:val="004228F0"/>
    <w:rsid w:val="004421D4"/>
    <w:rsid w:val="0045055E"/>
    <w:rsid w:val="004616DA"/>
    <w:rsid w:val="00464F72"/>
    <w:rsid w:val="004754E7"/>
    <w:rsid w:val="004818DF"/>
    <w:rsid w:val="00484576"/>
    <w:rsid w:val="00485A5C"/>
    <w:rsid w:val="004B349C"/>
    <w:rsid w:val="004C4E0E"/>
    <w:rsid w:val="004C5493"/>
    <w:rsid w:val="004D1E92"/>
    <w:rsid w:val="004F14DF"/>
    <w:rsid w:val="004F5660"/>
    <w:rsid w:val="004F7B2D"/>
    <w:rsid w:val="005024B4"/>
    <w:rsid w:val="00535E97"/>
    <w:rsid w:val="00541AC4"/>
    <w:rsid w:val="005502C1"/>
    <w:rsid w:val="00556CAF"/>
    <w:rsid w:val="00562B4E"/>
    <w:rsid w:val="00566DAF"/>
    <w:rsid w:val="005A2C22"/>
    <w:rsid w:val="005C6084"/>
    <w:rsid w:val="005C70F0"/>
    <w:rsid w:val="005D205A"/>
    <w:rsid w:val="005E0B28"/>
    <w:rsid w:val="005E7E05"/>
    <w:rsid w:val="005F0CAB"/>
    <w:rsid w:val="00601BDC"/>
    <w:rsid w:val="00602511"/>
    <w:rsid w:val="006060C3"/>
    <w:rsid w:val="00621C43"/>
    <w:rsid w:val="00626902"/>
    <w:rsid w:val="006300AC"/>
    <w:rsid w:val="0064226A"/>
    <w:rsid w:val="00657FA1"/>
    <w:rsid w:val="006617E2"/>
    <w:rsid w:val="0067040F"/>
    <w:rsid w:val="00683D24"/>
    <w:rsid w:val="006852C3"/>
    <w:rsid w:val="00695B9A"/>
    <w:rsid w:val="006A3800"/>
    <w:rsid w:val="006B1FCD"/>
    <w:rsid w:val="006C4CAD"/>
    <w:rsid w:val="00711F18"/>
    <w:rsid w:val="00722BE4"/>
    <w:rsid w:val="0074731A"/>
    <w:rsid w:val="007566F7"/>
    <w:rsid w:val="00770199"/>
    <w:rsid w:val="0077751F"/>
    <w:rsid w:val="00780216"/>
    <w:rsid w:val="00786D6E"/>
    <w:rsid w:val="00796905"/>
    <w:rsid w:val="007A4B34"/>
    <w:rsid w:val="007B4114"/>
    <w:rsid w:val="007B440E"/>
    <w:rsid w:val="007D2E97"/>
    <w:rsid w:val="007D2F18"/>
    <w:rsid w:val="007D6D81"/>
    <w:rsid w:val="007E2D25"/>
    <w:rsid w:val="007F3FD6"/>
    <w:rsid w:val="007F7B17"/>
    <w:rsid w:val="00804B04"/>
    <w:rsid w:val="00805BAF"/>
    <w:rsid w:val="00822944"/>
    <w:rsid w:val="00827DC8"/>
    <w:rsid w:val="008470A6"/>
    <w:rsid w:val="00847EB2"/>
    <w:rsid w:val="00857AAC"/>
    <w:rsid w:val="008618CC"/>
    <w:rsid w:val="00864155"/>
    <w:rsid w:val="008668A8"/>
    <w:rsid w:val="00873AC0"/>
    <w:rsid w:val="00875368"/>
    <w:rsid w:val="00884195"/>
    <w:rsid w:val="00887B3E"/>
    <w:rsid w:val="008C03C2"/>
    <w:rsid w:val="008C3F20"/>
    <w:rsid w:val="008C48AC"/>
    <w:rsid w:val="008D0BC1"/>
    <w:rsid w:val="008D4CA9"/>
    <w:rsid w:val="008E7FA3"/>
    <w:rsid w:val="008F21CB"/>
    <w:rsid w:val="00912DDA"/>
    <w:rsid w:val="00923563"/>
    <w:rsid w:val="00934A85"/>
    <w:rsid w:val="00944503"/>
    <w:rsid w:val="009578F7"/>
    <w:rsid w:val="00962169"/>
    <w:rsid w:val="0097058F"/>
    <w:rsid w:val="00972D4B"/>
    <w:rsid w:val="009A493C"/>
    <w:rsid w:val="009B384E"/>
    <w:rsid w:val="009B57D0"/>
    <w:rsid w:val="009D08CA"/>
    <w:rsid w:val="009E0200"/>
    <w:rsid w:val="009E0DDE"/>
    <w:rsid w:val="009F4456"/>
    <w:rsid w:val="009F68D7"/>
    <w:rsid w:val="00A01854"/>
    <w:rsid w:val="00A04202"/>
    <w:rsid w:val="00A10E40"/>
    <w:rsid w:val="00A12C79"/>
    <w:rsid w:val="00A226B8"/>
    <w:rsid w:val="00A302C2"/>
    <w:rsid w:val="00A42344"/>
    <w:rsid w:val="00A43E44"/>
    <w:rsid w:val="00A45829"/>
    <w:rsid w:val="00A616A6"/>
    <w:rsid w:val="00AB2B89"/>
    <w:rsid w:val="00AB5B47"/>
    <w:rsid w:val="00AC556E"/>
    <w:rsid w:val="00AC70BE"/>
    <w:rsid w:val="00AD121C"/>
    <w:rsid w:val="00AE1A4D"/>
    <w:rsid w:val="00B01A1A"/>
    <w:rsid w:val="00B031F0"/>
    <w:rsid w:val="00B104D4"/>
    <w:rsid w:val="00B153B3"/>
    <w:rsid w:val="00B4260E"/>
    <w:rsid w:val="00B508CE"/>
    <w:rsid w:val="00B57252"/>
    <w:rsid w:val="00B62B85"/>
    <w:rsid w:val="00B662F6"/>
    <w:rsid w:val="00B80C6F"/>
    <w:rsid w:val="00B80F53"/>
    <w:rsid w:val="00B960A3"/>
    <w:rsid w:val="00BA4F05"/>
    <w:rsid w:val="00BA74E6"/>
    <w:rsid w:val="00BC7CBA"/>
    <w:rsid w:val="00BD30CF"/>
    <w:rsid w:val="00BE0FC9"/>
    <w:rsid w:val="00BE68B9"/>
    <w:rsid w:val="00BF3D41"/>
    <w:rsid w:val="00BF44D4"/>
    <w:rsid w:val="00BF5C14"/>
    <w:rsid w:val="00BF7C6C"/>
    <w:rsid w:val="00C01C3A"/>
    <w:rsid w:val="00C10A32"/>
    <w:rsid w:val="00C10A82"/>
    <w:rsid w:val="00C13C14"/>
    <w:rsid w:val="00C13F3E"/>
    <w:rsid w:val="00C2269F"/>
    <w:rsid w:val="00C22D44"/>
    <w:rsid w:val="00C31391"/>
    <w:rsid w:val="00C35932"/>
    <w:rsid w:val="00C42916"/>
    <w:rsid w:val="00C51191"/>
    <w:rsid w:val="00C530EE"/>
    <w:rsid w:val="00C5611C"/>
    <w:rsid w:val="00C70C26"/>
    <w:rsid w:val="00C75C95"/>
    <w:rsid w:val="00C75FB7"/>
    <w:rsid w:val="00C76002"/>
    <w:rsid w:val="00C8121C"/>
    <w:rsid w:val="00C859BA"/>
    <w:rsid w:val="00C86B7C"/>
    <w:rsid w:val="00CB5F0B"/>
    <w:rsid w:val="00CC2C10"/>
    <w:rsid w:val="00CC3747"/>
    <w:rsid w:val="00CC7E6D"/>
    <w:rsid w:val="00CE3744"/>
    <w:rsid w:val="00CE4B8B"/>
    <w:rsid w:val="00CF32EB"/>
    <w:rsid w:val="00D018CF"/>
    <w:rsid w:val="00D04904"/>
    <w:rsid w:val="00D13F0C"/>
    <w:rsid w:val="00D15D6E"/>
    <w:rsid w:val="00D42BB8"/>
    <w:rsid w:val="00D43272"/>
    <w:rsid w:val="00D44FB7"/>
    <w:rsid w:val="00D458A0"/>
    <w:rsid w:val="00D51689"/>
    <w:rsid w:val="00D56F73"/>
    <w:rsid w:val="00D73755"/>
    <w:rsid w:val="00D95AA1"/>
    <w:rsid w:val="00DA1094"/>
    <w:rsid w:val="00DA1477"/>
    <w:rsid w:val="00DB6F11"/>
    <w:rsid w:val="00DD50E6"/>
    <w:rsid w:val="00DE27F4"/>
    <w:rsid w:val="00DE66D0"/>
    <w:rsid w:val="00DF48C8"/>
    <w:rsid w:val="00DF743E"/>
    <w:rsid w:val="00E01372"/>
    <w:rsid w:val="00E061A4"/>
    <w:rsid w:val="00E072C8"/>
    <w:rsid w:val="00E203EE"/>
    <w:rsid w:val="00E2062A"/>
    <w:rsid w:val="00E25CFD"/>
    <w:rsid w:val="00E545BD"/>
    <w:rsid w:val="00E54F5D"/>
    <w:rsid w:val="00E756C9"/>
    <w:rsid w:val="00E86CA5"/>
    <w:rsid w:val="00E929F6"/>
    <w:rsid w:val="00E92B00"/>
    <w:rsid w:val="00E97E97"/>
    <w:rsid w:val="00EB1F1E"/>
    <w:rsid w:val="00EB4E7A"/>
    <w:rsid w:val="00EB65B3"/>
    <w:rsid w:val="00EC0C3B"/>
    <w:rsid w:val="00ED0A01"/>
    <w:rsid w:val="00ED21AC"/>
    <w:rsid w:val="00ED386A"/>
    <w:rsid w:val="00ED5FD5"/>
    <w:rsid w:val="00ED7474"/>
    <w:rsid w:val="00EF5EEB"/>
    <w:rsid w:val="00EF6C94"/>
    <w:rsid w:val="00F01166"/>
    <w:rsid w:val="00F025C4"/>
    <w:rsid w:val="00F07073"/>
    <w:rsid w:val="00F14DDF"/>
    <w:rsid w:val="00F2305C"/>
    <w:rsid w:val="00F23504"/>
    <w:rsid w:val="00F339E5"/>
    <w:rsid w:val="00F42025"/>
    <w:rsid w:val="00F54C53"/>
    <w:rsid w:val="00F551D9"/>
    <w:rsid w:val="00F62B52"/>
    <w:rsid w:val="00F62C2D"/>
    <w:rsid w:val="00F65FB2"/>
    <w:rsid w:val="00F71A16"/>
    <w:rsid w:val="00F93D2C"/>
    <w:rsid w:val="00F96008"/>
    <w:rsid w:val="00FA48BA"/>
    <w:rsid w:val="00FA6605"/>
    <w:rsid w:val="00FC69BF"/>
    <w:rsid w:val="00FD7AC3"/>
    <w:rsid w:val="00FE491B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9734ED-B28C-4280-8FF7-C6D67453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2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2AC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756C9"/>
    <w:rPr>
      <w:color w:val="808080"/>
    </w:rPr>
  </w:style>
  <w:style w:type="paragraph" w:styleId="a7">
    <w:name w:val="header"/>
    <w:basedOn w:val="a"/>
    <w:link w:val="a8"/>
    <w:uiPriority w:val="99"/>
    <w:unhideWhenUsed/>
    <w:rsid w:val="00C86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6B7C"/>
  </w:style>
  <w:style w:type="paragraph" w:styleId="a9">
    <w:name w:val="footer"/>
    <w:basedOn w:val="a"/>
    <w:link w:val="aa"/>
    <w:uiPriority w:val="99"/>
    <w:unhideWhenUsed/>
    <w:rsid w:val="00C86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6B7C"/>
  </w:style>
  <w:style w:type="paragraph" w:styleId="ab">
    <w:name w:val="List Paragraph"/>
    <w:basedOn w:val="a"/>
    <w:uiPriority w:val="34"/>
    <w:qFormat/>
    <w:rsid w:val="00AD121C"/>
    <w:pPr>
      <w:ind w:left="720"/>
      <w:contextualSpacing/>
    </w:pPr>
  </w:style>
  <w:style w:type="character" w:customStyle="1" w:styleId="shorttext">
    <w:name w:val="short_text"/>
    <w:basedOn w:val="a0"/>
    <w:rsid w:val="00E5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3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62;&#1080;&#1088;&#1082;&#1091;&#1083;&#1103;&#1088;&#1085;&#1086;&#1077;%20&#1087;&#1080;&#1089;&#1100;&#1084;&#1086;%2027-03%20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31ACA-5C20-43A1-A330-AF1026DD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Циркулярное письмо 27-03 01</Template>
  <TotalTime>156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054zar</dc:creator>
  <cp:lastModifiedBy>Ivan Krasnopolsky</cp:lastModifiedBy>
  <cp:revision>49</cp:revision>
  <cp:lastPrinted>2012-06-15T10:43:00Z</cp:lastPrinted>
  <dcterms:created xsi:type="dcterms:W3CDTF">2014-04-04T09:50:00Z</dcterms:created>
  <dcterms:modified xsi:type="dcterms:W3CDTF">2017-05-12T13:44:00Z</dcterms:modified>
</cp:coreProperties>
</file>